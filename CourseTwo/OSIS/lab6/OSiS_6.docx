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98" w:rsidRPr="00785697" w:rsidRDefault="00490098" w:rsidP="00800133">
      <w:pPr>
        <w:jc w:val="center"/>
        <w:outlineLvl w:val="0"/>
      </w:pPr>
      <w:r w:rsidRPr="00785697">
        <w:t>Министерство образования и науки Российской Федерации</w:t>
      </w:r>
    </w:p>
    <w:p w:rsidR="00490098" w:rsidRPr="00785697" w:rsidRDefault="00490098" w:rsidP="005D3475">
      <w:pPr>
        <w:jc w:val="center"/>
      </w:pPr>
      <w:r w:rsidRPr="00785697">
        <w:t xml:space="preserve"> Федеральное агентство по образованию </w:t>
      </w:r>
    </w:p>
    <w:p w:rsidR="00490098" w:rsidRPr="00785697" w:rsidRDefault="00490098" w:rsidP="005D3475">
      <w:pPr>
        <w:jc w:val="center"/>
      </w:pPr>
      <w:r w:rsidRPr="00785697">
        <w:t>Государственное образовательное учреждение высшего профессионального образования</w:t>
      </w:r>
    </w:p>
    <w:p w:rsidR="00490098" w:rsidRPr="00785697" w:rsidRDefault="00490098" w:rsidP="005D3475">
      <w:pPr>
        <w:jc w:val="center"/>
      </w:pPr>
      <w:r w:rsidRPr="00785697">
        <w:t xml:space="preserve"> «САНКТ-ПЕТЕРБУРГСКИЙ ГОСУДАРСТВЕННЫЙ УНИВЕРСИТЕТ ИНФОРМАЦИОННЫХ ТЕХНОЛОГИЙ МЕХАНИКИ И ОПТИКИ» </w:t>
      </w:r>
    </w:p>
    <w:p w:rsidR="00490098" w:rsidRPr="00785697" w:rsidRDefault="00490098" w:rsidP="00800133">
      <w:pPr>
        <w:jc w:val="center"/>
        <w:outlineLvl w:val="0"/>
      </w:pPr>
      <w:r w:rsidRPr="00785697">
        <w:t>ФАКУЛЬТЕТ СРЕДНЕГО ПРОФЕССИОНАЛЬНОГО ОБРАЗОВАНИЯ</w:t>
      </w:r>
    </w:p>
    <w:p w:rsidR="00490098" w:rsidRDefault="00490098" w:rsidP="005D3475">
      <w:pPr>
        <w:jc w:val="center"/>
        <w:rPr>
          <w:sz w:val="28"/>
          <w:szCs w:val="28"/>
        </w:rPr>
      </w:pPr>
    </w:p>
    <w:p w:rsidR="00490098" w:rsidRDefault="00490098" w:rsidP="005D3475">
      <w:pPr>
        <w:jc w:val="center"/>
        <w:rPr>
          <w:sz w:val="28"/>
          <w:szCs w:val="28"/>
        </w:rPr>
      </w:pPr>
    </w:p>
    <w:p w:rsidR="00490098" w:rsidRDefault="00490098" w:rsidP="005D3475">
      <w:pPr>
        <w:jc w:val="center"/>
        <w:rPr>
          <w:sz w:val="28"/>
          <w:szCs w:val="28"/>
        </w:rPr>
      </w:pPr>
    </w:p>
    <w:p w:rsidR="00490098" w:rsidRDefault="00490098" w:rsidP="005D3475">
      <w:pPr>
        <w:jc w:val="center"/>
        <w:rPr>
          <w:sz w:val="28"/>
          <w:szCs w:val="28"/>
        </w:rPr>
      </w:pPr>
    </w:p>
    <w:p w:rsidR="00490098" w:rsidRPr="00785697" w:rsidRDefault="00490098" w:rsidP="005D3475">
      <w:pPr>
        <w:jc w:val="center"/>
        <w:rPr>
          <w:sz w:val="28"/>
          <w:szCs w:val="28"/>
        </w:rPr>
      </w:pPr>
    </w:p>
    <w:p w:rsidR="00490098" w:rsidRPr="00785697" w:rsidRDefault="00490098" w:rsidP="00800133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785697">
        <w:rPr>
          <w:rFonts w:ascii="Arial" w:hAnsi="Arial" w:cs="Arial"/>
          <w:sz w:val="28"/>
          <w:szCs w:val="28"/>
        </w:rPr>
        <w:t>Лабораторная работа 6.</w:t>
      </w: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  <w:r w:rsidRPr="00785697">
        <w:rPr>
          <w:rFonts w:ascii="Arial" w:hAnsi="Arial" w:cs="Arial"/>
          <w:sz w:val="28"/>
          <w:szCs w:val="28"/>
        </w:rPr>
        <w:t>На тему: Алгоритмы распределения памяти.</w:t>
      </w:r>
      <w:r w:rsidRPr="00785697">
        <w:rPr>
          <w:rFonts w:ascii="Arial" w:hAnsi="Arial" w:cs="Arial"/>
          <w:sz w:val="28"/>
          <w:szCs w:val="28"/>
        </w:rPr>
        <w:br/>
        <w:t>по дисциплине: Операционные системы и среды.</w:t>
      </w: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center"/>
        <w:rPr>
          <w:rFonts w:ascii="Arial" w:hAnsi="Arial" w:cs="Arial"/>
          <w:sz w:val="28"/>
          <w:szCs w:val="28"/>
        </w:rPr>
      </w:pP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Выполнил: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Студент 2 курса</w:t>
      </w:r>
    </w:p>
    <w:p w:rsidR="00490098" w:rsidRPr="00E84105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группы 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223</w:t>
      </w:r>
      <w:r w:rsidRPr="00E84105">
        <w:rPr>
          <w:rFonts w:ascii="Arial" w:hAnsi="Arial" w:cs="Arial"/>
        </w:rPr>
        <w:t>7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Трублаевич Даниил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Проверил: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Сорокин Д.Ю.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Дата:______</w:t>
      </w:r>
    </w:p>
    <w:p w:rsidR="00490098" w:rsidRDefault="00490098" w:rsidP="0078569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Подпись:_______</w:t>
      </w:r>
    </w:p>
    <w:p w:rsidR="00490098" w:rsidRDefault="00490098" w:rsidP="007C1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Оценка:_____________   </w:t>
      </w: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Default="00490098" w:rsidP="007C1FDF">
      <w:pPr>
        <w:rPr>
          <w:rFonts w:ascii="Arial" w:hAnsi="Arial" w:cs="Arial"/>
        </w:rPr>
      </w:pPr>
    </w:p>
    <w:p w:rsidR="00490098" w:rsidRPr="007C1FDF" w:rsidRDefault="00490098" w:rsidP="00800133">
      <w:pPr>
        <w:jc w:val="center"/>
        <w:outlineLvl w:val="0"/>
        <w:rPr>
          <w:rFonts w:ascii="Arial" w:hAnsi="Arial" w:cs="Arial"/>
        </w:rPr>
      </w:pPr>
      <w:r>
        <w:rPr>
          <w:sz w:val="28"/>
          <w:szCs w:val="28"/>
        </w:rPr>
        <w:t>Санкт-Петербург, 20</w:t>
      </w:r>
      <w:r w:rsidRPr="0069343B">
        <w:rPr>
          <w:sz w:val="28"/>
          <w:szCs w:val="28"/>
        </w:rPr>
        <w:t>1</w:t>
      </w:r>
      <w:r>
        <w:rPr>
          <w:sz w:val="28"/>
          <w:szCs w:val="28"/>
        </w:rPr>
        <w:t>8</w:t>
      </w:r>
    </w:p>
    <w:p w:rsidR="00490098" w:rsidRDefault="00490098" w:rsidP="009B7F48">
      <w:pPr>
        <w:jc w:val="center"/>
        <w:rPr>
          <w:sz w:val="28"/>
          <w:szCs w:val="28"/>
        </w:rPr>
      </w:pPr>
      <w:r>
        <w:br w:type="page"/>
      </w:r>
    </w:p>
    <w:p w:rsidR="00490098" w:rsidRDefault="00490098" w:rsidP="009B7F48">
      <w:pPr>
        <w:jc w:val="center"/>
        <w:rPr>
          <w:sz w:val="28"/>
          <w:szCs w:val="28"/>
        </w:rPr>
      </w:pPr>
    </w:p>
    <w:p w:rsidR="00490098" w:rsidRPr="0069343B" w:rsidRDefault="00490098" w:rsidP="009B7F48">
      <w:pPr>
        <w:jc w:val="center"/>
        <w:rPr>
          <w:sz w:val="28"/>
          <w:szCs w:val="28"/>
        </w:rPr>
      </w:pPr>
    </w:p>
    <w:p w:rsidR="00490098" w:rsidRDefault="00490098" w:rsidP="005D3475">
      <w:pPr>
        <w:ind w:firstLine="708"/>
        <w:jc w:val="both"/>
      </w:pPr>
      <w:r w:rsidRPr="00CA58BB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-</w:t>
      </w:r>
      <w:r w:rsidRPr="005D3475">
        <w:rPr>
          <w:b/>
        </w:rPr>
        <w:t xml:space="preserve"> </w:t>
      </w:r>
      <w:r>
        <w:t>изучение работы алгоритма «Система двойников» как примера технологии распределения памяти.</w:t>
      </w:r>
    </w:p>
    <w:p w:rsidR="00490098" w:rsidRDefault="00490098" w:rsidP="005D3475">
      <w:pPr>
        <w:ind w:firstLine="708"/>
        <w:jc w:val="both"/>
      </w:pPr>
    </w:p>
    <w:p w:rsidR="00490098" w:rsidRPr="005D3475" w:rsidRDefault="00490098" w:rsidP="005D3475">
      <w:pPr>
        <w:jc w:val="center"/>
        <w:rPr>
          <w:b/>
        </w:rPr>
      </w:pPr>
    </w:p>
    <w:p w:rsidR="00490098" w:rsidRDefault="00490098" w:rsidP="00E71AAD"/>
    <w:p w:rsidR="00490098" w:rsidRDefault="00490098">
      <w:r>
        <w:br w:type="page"/>
      </w:r>
    </w:p>
    <w:p w:rsidR="00490098" w:rsidRDefault="00490098" w:rsidP="00800133">
      <w:pPr>
        <w:pStyle w:val="ListParagraph"/>
        <w:jc w:val="center"/>
        <w:outlineLvl w:val="0"/>
        <w:rPr>
          <w:b/>
          <w:sz w:val="28"/>
          <w:szCs w:val="28"/>
        </w:rPr>
      </w:pPr>
      <w:r w:rsidRPr="00CA58BB">
        <w:rPr>
          <w:b/>
          <w:sz w:val="28"/>
          <w:szCs w:val="28"/>
        </w:rPr>
        <w:t>Ход работы:</w:t>
      </w:r>
    </w:p>
    <w:p w:rsidR="00490098" w:rsidRPr="00CA58BB" w:rsidRDefault="00490098" w:rsidP="00CA58BB">
      <w:pPr>
        <w:pStyle w:val="ListParagraph"/>
        <w:jc w:val="center"/>
        <w:rPr>
          <w:b/>
          <w:sz w:val="28"/>
          <w:szCs w:val="28"/>
        </w:rPr>
      </w:pPr>
    </w:p>
    <w:p w:rsidR="00490098" w:rsidRDefault="00490098" w:rsidP="009615FA">
      <w:pPr>
        <w:pStyle w:val="ListParagraph"/>
      </w:pPr>
    </w:p>
    <w:p w:rsidR="00490098" w:rsidRDefault="00490098" w:rsidP="00800133">
      <w:pPr>
        <w:pStyle w:val="ListParagraph"/>
        <w:outlineLvl w:val="0"/>
      </w:pPr>
      <w:r>
        <w:t xml:space="preserve">Имеем исходный блок размером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B784D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B784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26" type="#_x0000_t75" style="width:33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B784D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B784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fldChar w:fldCharType="end"/>
      </w:r>
      <w:r>
        <w:t>кб</w:t>
      </w:r>
      <w:r w:rsidRPr="009615FA">
        <w:t xml:space="preserve"> (1024 кб)</w:t>
      </w:r>
      <w:r>
        <w:t xml:space="preserve">. </w:t>
      </w:r>
    </w:p>
    <w:p w:rsidR="00490098" w:rsidRDefault="00490098" w:rsidP="009615FA">
      <w:pPr>
        <w:pStyle w:val="ListParagraph"/>
      </w:pPr>
    </w:p>
    <w:tbl>
      <w:tblPr>
        <w:tblpPr w:leftFromText="180" w:rightFromText="180" w:vertAnchor="text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762"/>
      </w:tblGrid>
      <w:tr w:rsidR="00490098" w:rsidTr="00DF30E4">
        <w:tc>
          <w:tcPr>
            <w:tcW w:w="10762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1024 кб</w:t>
            </w:r>
          </w:p>
        </w:tc>
      </w:tr>
    </w:tbl>
    <w:p w:rsidR="00490098" w:rsidRDefault="00490098" w:rsidP="009615FA">
      <w:pPr>
        <w:pStyle w:val="ListParagraph"/>
      </w:pPr>
    </w:p>
    <w:p w:rsidR="00490098" w:rsidRPr="00FE6FCA" w:rsidRDefault="00490098" w:rsidP="00800133">
      <w:pPr>
        <w:pStyle w:val="ListParagraph"/>
        <w:outlineLvl w:val="0"/>
        <w:rPr>
          <w:b/>
        </w:rPr>
      </w:pPr>
      <w:r w:rsidRPr="00FE6FCA">
        <w:rPr>
          <w:b/>
        </w:rPr>
        <w:t xml:space="preserve">Необходимо разместить Блок А размером 70 кб. </w:t>
      </w:r>
    </w:p>
    <w:p w:rsidR="00490098" w:rsidRDefault="00490098" w:rsidP="009615FA">
      <w:pPr>
        <w:pStyle w:val="ListParagraph"/>
      </w:pPr>
      <w:r>
        <w:t>Алгоритм:</w:t>
      </w:r>
    </w:p>
    <w:p w:rsidR="00490098" w:rsidRDefault="00490098" w:rsidP="009615FA">
      <w:pPr>
        <w:pStyle w:val="ListParagraph"/>
      </w:pPr>
    </w:p>
    <w:p w:rsidR="00490098" w:rsidRDefault="00490098" w:rsidP="009615FA">
      <w:pPr>
        <w:pStyle w:val="ListParagraph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2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463E5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463E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2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463E5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463E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&lt; </w:t>
      </w:r>
      <w:r>
        <w:t>70</w:t>
      </w:r>
      <w:r w:rsidRPr="009615FA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29" type="#_x0000_t75" style="width:33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05F24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05F2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30" type="#_x0000_t75" style="width:33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05F24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05F2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fldChar w:fldCharType="end"/>
      </w:r>
      <w:r>
        <w:t xml:space="preserve">. Значит разделим исходный блок памяти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3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F41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F4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3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F41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F4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9615FA">
      <w:pPr>
        <w:pStyle w:val="ListParagraph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1"/>
        <w:gridCol w:w="5381"/>
      </w:tblGrid>
      <w:tr w:rsidR="00490098" w:rsidTr="00DF30E4"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9615FA"/>
    <w:p w:rsidR="00490098" w:rsidRDefault="00490098" w:rsidP="009615FA"/>
    <w:p w:rsidR="00490098" w:rsidRDefault="00490098" w:rsidP="009615FA">
      <w:pPr>
        <w:pStyle w:val="ListParagraph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3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937FA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937F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3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937FA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937F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&lt; </w:t>
      </w:r>
      <w:r>
        <w:t xml:space="preserve">70 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3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AA9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AA9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3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AA9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AA9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разделим первого из двойников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3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0A01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0A0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3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0A01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0A0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9615FA">
      <w:pPr>
        <w:pStyle w:val="ListParagraph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90"/>
        <w:gridCol w:w="2691"/>
        <w:gridCol w:w="5381"/>
      </w:tblGrid>
      <w:tr w:rsidR="00490098" w:rsidTr="00DF30E4">
        <w:tc>
          <w:tcPr>
            <w:tcW w:w="2690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 xml:space="preserve"> 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9615FA">
      <w:pPr>
        <w:pStyle w:val="ListParagraph"/>
        <w:ind w:left="1080"/>
      </w:pPr>
    </w:p>
    <w:p w:rsidR="00490098" w:rsidRDefault="00490098" w:rsidP="00E424F0">
      <w:pPr>
        <w:pStyle w:val="ListParagraph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3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329F&quot;/&gt;&lt;wsp:rsid wsp:val=&quot;00FE6FCA&quot;/&gt;&lt;/wsp:rsids&gt;&lt;/w:docPr&gt;&lt;w:body&gt;&lt;w:p wsp:rsidR=&quot;00000000&quot; wsp:rsidRDefault=&quot;00FE329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4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329F&quot;/&gt;&lt;wsp:rsid wsp:val=&quot;00FE6FCA&quot;/&gt;&lt;/wsp:rsids&gt;&lt;/w:docPr&gt;&lt;w:body&gt;&lt;w:p wsp:rsidR=&quot;00000000&quot; wsp:rsidRDefault=&quot;00FE329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&lt; </w:t>
      </w:r>
      <w:r>
        <w:t xml:space="preserve">70 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4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8C60C2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8C60C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4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8C60C2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8C60C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разделим первого из двойников наименьшего размера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4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3619B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3619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4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3619B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3619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E424F0">
      <w:pPr>
        <w:pStyle w:val="ListParagraph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1345"/>
        <w:gridCol w:w="2691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E424F0">
      <w:pPr>
        <w:pStyle w:val="ListParagraph"/>
        <w:ind w:left="1080"/>
      </w:pPr>
    </w:p>
    <w:p w:rsidR="00490098" w:rsidRDefault="00490098" w:rsidP="00FD6C36">
      <w:pPr>
        <w:pStyle w:val="ListParagraph"/>
        <w:numPr>
          <w:ilvl w:val="0"/>
          <w:numId w:val="8"/>
        </w:numPr>
      </w:pPr>
      <w:r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4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7E1F1A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E1F1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4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7E1F1A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E1F1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&lt; </w:t>
      </w:r>
      <w:r>
        <w:t xml:space="preserve">70 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4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D26F1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D26F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4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D26F1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D26F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разместим Блок А размером 70 кб в первого из двойников наименьшего размера. </w:t>
      </w:r>
    </w:p>
    <w:p w:rsidR="00490098" w:rsidRDefault="00490098" w:rsidP="00B42833">
      <w:pPr>
        <w:pStyle w:val="ListParagraph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1345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E424F0"/>
    <w:p w:rsidR="00490098" w:rsidRDefault="00490098" w:rsidP="00800133">
      <w:pPr>
        <w:ind w:firstLine="708"/>
        <w:outlineLvl w:val="0"/>
      </w:pPr>
      <w:r w:rsidRPr="00C17A20">
        <w:rPr>
          <w:b/>
        </w:rPr>
        <w:t xml:space="preserve">В полученную схему </w:t>
      </w:r>
      <w:r>
        <w:rPr>
          <w:b/>
        </w:rPr>
        <w:t>разместим</w:t>
      </w:r>
      <w:r w:rsidRPr="00C17A20">
        <w:rPr>
          <w:b/>
        </w:rPr>
        <w:t xml:space="preserve"> Блок В размером 35 кб</w:t>
      </w:r>
      <w:r>
        <w:t>.</w:t>
      </w:r>
    </w:p>
    <w:p w:rsidR="00490098" w:rsidRDefault="00490098" w:rsidP="00C17A20">
      <w:pPr>
        <w:ind w:firstLine="708"/>
      </w:pPr>
      <w:r>
        <w:t>Алгоритм:</w:t>
      </w:r>
    </w:p>
    <w:p w:rsidR="00490098" w:rsidRDefault="00490098" w:rsidP="007D0233">
      <w:pPr>
        <w:pStyle w:val="ListParagraph"/>
        <w:ind w:left="1080"/>
      </w:pPr>
    </w:p>
    <w:p w:rsidR="00490098" w:rsidRDefault="00490098" w:rsidP="00B42833">
      <w:pPr>
        <w:pStyle w:val="ListParagraph"/>
        <w:numPr>
          <w:ilvl w:val="0"/>
          <w:numId w:val="14"/>
        </w:numPr>
      </w:pPr>
      <w:r>
        <w:t xml:space="preserve"> Возьмем один наименьший из свободных двойников. Свободный двойник размером 128кб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4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A0CC6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A0CC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5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A0CC6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A0CC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5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4492F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4492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5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4492F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4492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35 &lt;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5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00B57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00B5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5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00B57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00B5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</w:t>
      </w:r>
      <w:r w:rsidRPr="007D0233">
        <w:t xml:space="preserve"> </w:t>
      </w:r>
      <w:r>
        <w:t xml:space="preserve">Неверно, значит разделим этот двойник на два двойника равного размера по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5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A3026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A302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5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A3026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A302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 каждый. </w:t>
      </w:r>
    </w:p>
    <w:p w:rsidR="00490098" w:rsidRDefault="00490098" w:rsidP="007D0233">
      <w:pPr>
        <w:ind w:left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D0233">
      <w:pPr>
        <w:ind w:left="708"/>
      </w:pPr>
    </w:p>
    <w:p w:rsidR="00490098" w:rsidRDefault="00490098" w:rsidP="007D0233">
      <w:pPr>
        <w:pStyle w:val="ListParagraph"/>
        <w:numPr>
          <w:ilvl w:val="0"/>
          <w:numId w:val="14"/>
        </w:numPr>
      </w:pPr>
      <w:r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5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B5B77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B5B7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5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B5B77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B5B7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35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5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871E7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871E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6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871E7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871E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 Значит разместим Блок В размером 35 кб в первого из двойников наименьшего размера.</w:t>
      </w:r>
    </w:p>
    <w:p w:rsidR="00490098" w:rsidRDefault="00490098" w:rsidP="007D02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D0233"/>
    <w:p w:rsidR="00490098" w:rsidRPr="00C17A20" w:rsidRDefault="00490098" w:rsidP="00800133">
      <w:pPr>
        <w:ind w:firstLine="708"/>
        <w:outlineLvl w:val="0"/>
        <w:rPr>
          <w:b/>
        </w:rPr>
      </w:pPr>
      <w:r w:rsidRPr="00C17A20">
        <w:rPr>
          <w:b/>
        </w:rPr>
        <w:t xml:space="preserve">В полученную схему </w:t>
      </w:r>
      <w:r>
        <w:rPr>
          <w:b/>
        </w:rPr>
        <w:t xml:space="preserve">разместим </w:t>
      </w:r>
      <w:r w:rsidRPr="00C17A20">
        <w:rPr>
          <w:b/>
        </w:rPr>
        <w:t>Блок С размером 80</w:t>
      </w:r>
      <w:r>
        <w:rPr>
          <w:b/>
        </w:rPr>
        <w:t xml:space="preserve"> </w:t>
      </w:r>
      <w:r w:rsidRPr="00C17A20">
        <w:rPr>
          <w:b/>
        </w:rPr>
        <w:t>кб.</w:t>
      </w:r>
    </w:p>
    <w:p w:rsidR="00490098" w:rsidRDefault="00490098" w:rsidP="00C17A20">
      <w:pPr>
        <w:ind w:firstLine="708"/>
      </w:pPr>
      <w:r>
        <w:t>Алгоритм:</w:t>
      </w:r>
    </w:p>
    <w:p w:rsidR="00490098" w:rsidRDefault="00490098" w:rsidP="007D0233">
      <w:pPr>
        <w:pStyle w:val="ListParagraph"/>
        <w:ind w:left="1080"/>
      </w:pPr>
    </w:p>
    <w:p w:rsidR="00490098" w:rsidRDefault="00490098" w:rsidP="007D0233">
      <w:pPr>
        <w:pStyle w:val="ListParagraph"/>
        <w:numPr>
          <w:ilvl w:val="0"/>
          <w:numId w:val="15"/>
        </w:numPr>
      </w:pPr>
      <w:r>
        <w:t>Возьмем один наименьший из свободных двойников. Свободный двойник размером 64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6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05BDA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05BD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6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05BDA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05BD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6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659E1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659E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6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659E1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659E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80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6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4474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447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6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4474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447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F00335">
      <w:pPr>
        <w:pStyle w:val="ListParagraph"/>
        <w:numPr>
          <w:ilvl w:val="0"/>
          <w:numId w:val="15"/>
        </w:numPr>
      </w:pPr>
      <w:r>
        <w:t>Возьмем следующий по размеру двойник. Его размер равен 256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6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25A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25A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6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25A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25A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6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5301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5301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7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5301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5301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80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71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2550B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2550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72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2550B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2550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 xml:space="preserve">Неверно, значит разделим выбранный двойник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7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5F769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F769E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7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5F769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F769E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 каждый. </w:t>
      </w:r>
    </w:p>
    <w:p w:rsidR="00490098" w:rsidRDefault="00490098" w:rsidP="006C6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6C6F6B"/>
    <w:p w:rsidR="00490098" w:rsidRDefault="00490098" w:rsidP="006C6F6B">
      <w:pPr>
        <w:pStyle w:val="ListParagraph"/>
        <w:numPr>
          <w:ilvl w:val="0"/>
          <w:numId w:val="15"/>
        </w:numPr>
      </w:pPr>
      <w:r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7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12C38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12C3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7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12C38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12C3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&lt; </w:t>
      </w:r>
      <w:r>
        <w:t>80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7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74C06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074C0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7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74C06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074C0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 Значит разместим Блок С размером 80 кб в первого из двойников наименьшего размера, удовлетворяющего размеру блока.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555EB">
      <w:pPr>
        <w:ind w:left="708"/>
      </w:pPr>
    </w:p>
    <w:p w:rsidR="00490098" w:rsidRDefault="00490098" w:rsidP="00800133">
      <w:pPr>
        <w:ind w:left="708"/>
        <w:outlineLvl w:val="0"/>
      </w:pPr>
      <w:r w:rsidRPr="00FE6FCA">
        <w:rPr>
          <w:b/>
        </w:rPr>
        <w:t>Из полученной схемы размещения процессов необходимо выгрузить Блок А.</w:t>
      </w:r>
      <w:r>
        <w:t xml:space="preserve"> </w:t>
      </w:r>
    </w:p>
    <w:p w:rsidR="00490098" w:rsidRDefault="00490098" w:rsidP="00C17A20">
      <w:r>
        <w:t>При выгрузке блока получится следующая схема:</w:t>
      </w:r>
    </w:p>
    <w:p w:rsidR="00490098" w:rsidRDefault="00490098" w:rsidP="00FE6F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FE6FCA"/>
    <w:p w:rsidR="00490098" w:rsidRDefault="00490098" w:rsidP="00FE6FCA">
      <w:r>
        <w:t xml:space="preserve">Склеивание с двойником не произойдет, так как он содержит двойников, один из которых занят Блоком В. </w:t>
      </w:r>
    </w:p>
    <w:p w:rsidR="00490098" w:rsidRDefault="00490098" w:rsidP="00FE6FCA"/>
    <w:p w:rsidR="00490098" w:rsidRPr="00C17A20" w:rsidRDefault="00490098" w:rsidP="00800133">
      <w:pPr>
        <w:ind w:left="708"/>
        <w:outlineLvl w:val="0"/>
        <w:rPr>
          <w:b/>
        </w:rPr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>
        <w:rPr>
          <w:b/>
          <w:lang w:val="en-US"/>
        </w:rPr>
        <w:t>D</w:t>
      </w:r>
      <w:r>
        <w:rPr>
          <w:b/>
        </w:rPr>
        <w:t xml:space="preserve"> размером 60 </w:t>
      </w:r>
      <w:r w:rsidRPr="00FE6FCA">
        <w:rPr>
          <w:b/>
        </w:rPr>
        <w:t>кб</w:t>
      </w:r>
      <w:r>
        <w:t>.</w:t>
      </w:r>
    </w:p>
    <w:p w:rsidR="00490098" w:rsidRDefault="00490098" w:rsidP="000E3B89">
      <w:pPr>
        <w:ind w:firstLine="708"/>
      </w:pPr>
    </w:p>
    <w:p w:rsidR="00490098" w:rsidRDefault="00490098" w:rsidP="000E3B89">
      <w:pPr>
        <w:ind w:firstLine="708"/>
      </w:pPr>
      <w:r>
        <w:t>Возьмем один наименьший из свободных двойников. Свободный двойник размером 64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79" type="#_x0000_t75" style="width:30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D7F8C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D7F8C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 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80" type="#_x0000_t75" style="width:30.7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D7F8C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D7F8C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 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8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E5DD2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E5DD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8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E5DD2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E5DD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60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8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F5EBD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F5EB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8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F5EBD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F5EB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</w:t>
      </w:r>
      <w:r w:rsidRPr="007D0233">
        <w:t xml:space="preserve"> </w:t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 w:rsidRPr="000E3B89">
        <w:rPr>
          <w:lang w:val="en-US"/>
        </w:rPr>
        <w:t>D</w:t>
      </w:r>
      <w:r>
        <w:t>.</w:t>
      </w:r>
    </w:p>
    <w:p w:rsidR="00490098" w:rsidRDefault="00490098" w:rsidP="00C17A20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C17A20">
      <w:pPr>
        <w:ind w:left="360"/>
      </w:pPr>
    </w:p>
    <w:p w:rsidR="00490098" w:rsidRDefault="00490098" w:rsidP="00800133">
      <w:pPr>
        <w:ind w:left="708"/>
        <w:outlineLvl w:val="0"/>
      </w:pPr>
      <w:r w:rsidRPr="00FE6FCA">
        <w:rPr>
          <w:b/>
        </w:rPr>
        <w:t>Из полученной схемы размещения процессов необх</w:t>
      </w:r>
      <w:r>
        <w:rPr>
          <w:b/>
        </w:rPr>
        <w:t>одимо выгрузить Блок C</w:t>
      </w:r>
      <w:r w:rsidRPr="00FE6FCA">
        <w:rPr>
          <w:b/>
        </w:rPr>
        <w:t>.</w:t>
      </w:r>
      <w:r>
        <w:t xml:space="preserve"> </w:t>
      </w:r>
    </w:p>
    <w:p w:rsidR="00490098" w:rsidRDefault="00490098" w:rsidP="00800133">
      <w:pPr>
        <w:outlineLvl w:val="0"/>
      </w:pPr>
      <w:r>
        <w:t>После выгрузки Блока С произойдет склеивание «родных» двойников: 128 + 128 = 256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85" type="#_x0000_t75" style="width:33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E52F0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E52F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86" type="#_x0000_t75" style="width:33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E52F0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E52F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DF30E4">
        <w:fldChar w:fldCharType="end"/>
      </w:r>
      <w:r>
        <w:t>кб).</w:t>
      </w:r>
    </w:p>
    <w:p w:rsidR="00490098" w:rsidRPr="00884760" w:rsidRDefault="00490098" w:rsidP="008847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284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884760"/>
    <w:p w:rsidR="00490098" w:rsidRDefault="00490098" w:rsidP="00800133">
      <w:pPr>
        <w:ind w:left="708"/>
        <w:outlineLvl w:val="0"/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 w:rsidRPr="00884760">
        <w:rPr>
          <w:b/>
        </w:rPr>
        <w:t>Е</w:t>
      </w:r>
      <w:r>
        <w:rPr>
          <w:b/>
        </w:rPr>
        <w:t xml:space="preserve"> размером 129 </w:t>
      </w:r>
      <w:r w:rsidRPr="00FE6FCA">
        <w:rPr>
          <w:b/>
        </w:rPr>
        <w:t>кб</w:t>
      </w:r>
      <w:r>
        <w:t>.</w:t>
      </w:r>
    </w:p>
    <w:p w:rsidR="00490098" w:rsidRPr="00884760" w:rsidRDefault="00490098" w:rsidP="000E3B89">
      <w:pPr>
        <w:ind w:firstLine="708"/>
      </w:pPr>
      <w:r w:rsidRPr="00884760">
        <w:t>Алгоритм:</w:t>
      </w:r>
    </w:p>
    <w:p w:rsidR="00490098" w:rsidRDefault="00490098" w:rsidP="00884760">
      <w:pPr>
        <w:pStyle w:val="ListParagraph"/>
        <w:numPr>
          <w:ilvl w:val="0"/>
          <w:numId w:val="18"/>
        </w:numPr>
      </w:pPr>
      <w:r>
        <w:t>Возьмем один наименьший из свободных двойников. Свободный двойник размером 128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8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629A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629A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8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629A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629A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8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05C7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805C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9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05C7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805C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129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9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5266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526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9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5266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526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0E3B89">
      <w:pPr>
        <w:pStyle w:val="ListParagraph"/>
        <w:numPr>
          <w:ilvl w:val="0"/>
          <w:numId w:val="18"/>
        </w:numPr>
      </w:pPr>
      <w:r>
        <w:t>Возьмем следующий по размеру двойник. Его размер равен 256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9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775C5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775C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9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775C5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775C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9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11086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9110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9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11086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9110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129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97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E2D5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E2D5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098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E2D5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E2D5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 w:rsidRPr="000E3B89">
        <w:t>Е</w:t>
      </w:r>
      <w:r>
        <w:t>, размером 129 кб.</w:t>
      </w:r>
    </w:p>
    <w:p w:rsidR="00490098" w:rsidRDefault="00490098" w:rsidP="000E3B89">
      <w:pPr>
        <w:pStyle w:val="ListParagraph"/>
        <w:ind w:left="142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Е</w:t>
            </w:r>
          </w:p>
        </w:tc>
        <w:tc>
          <w:tcPr>
            <w:tcW w:w="5284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0E3B89"/>
    <w:p w:rsidR="00490098" w:rsidRDefault="00490098" w:rsidP="00800133">
      <w:pPr>
        <w:ind w:left="708"/>
        <w:outlineLvl w:val="0"/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>
        <w:rPr>
          <w:b/>
          <w:lang w:val="en-US"/>
        </w:rPr>
        <w:t>F</w:t>
      </w:r>
      <w:r>
        <w:rPr>
          <w:b/>
        </w:rPr>
        <w:t xml:space="preserve"> размером 500 </w:t>
      </w:r>
      <w:r w:rsidRPr="00FE6FCA">
        <w:rPr>
          <w:b/>
        </w:rPr>
        <w:t>кб</w:t>
      </w:r>
      <w:r>
        <w:t>.</w:t>
      </w:r>
    </w:p>
    <w:p w:rsidR="00490098" w:rsidRPr="000E3B89" w:rsidRDefault="00490098" w:rsidP="000E3B89">
      <w:pPr>
        <w:ind w:left="708"/>
      </w:pPr>
      <w:r>
        <w:t>Алгоритм:</w:t>
      </w:r>
    </w:p>
    <w:p w:rsidR="00490098" w:rsidRDefault="00490098" w:rsidP="000E3B89">
      <w:pPr>
        <w:pStyle w:val="ListParagraph"/>
        <w:numPr>
          <w:ilvl w:val="0"/>
          <w:numId w:val="19"/>
        </w:numPr>
      </w:pPr>
      <w:r>
        <w:t>Возьмем один наименьший из свободных двойников. Свободный двойник размером 128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099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D7671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D767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00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D7671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D767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101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11973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11973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02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11973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11973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500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103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7578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757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04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7578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757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FE6FCA">
      <w:pPr>
        <w:pStyle w:val="ListParagraph"/>
        <w:numPr>
          <w:ilvl w:val="0"/>
          <w:numId w:val="19"/>
        </w:numPr>
      </w:pPr>
      <w:r>
        <w:t>Возьмем следующий по размеру двойник. Его размер равен 512 кб (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105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70C7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70C7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06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70C7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70C7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107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84D8D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84D8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08" type="#_x0000_t75" style="width:27.7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84D8D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84D8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&lt; </w:t>
      </w:r>
      <w:r>
        <w:t>500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Pr="00DF30E4">
        <w:pict>
          <v:shape id="_x0000_i1109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364B4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364B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Pr="00DF30E4">
        <w:pict>
          <v:shape id="_x0000_i1110" type="#_x0000_t75" style="width:36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364B4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364B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>
        <w:rPr>
          <w:lang w:val="en-US"/>
        </w:rPr>
        <w:t>F</w:t>
      </w:r>
      <w:r>
        <w:t>, размером 500 кб.</w:t>
      </w:r>
    </w:p>
    <w:p w:rsidR="00490098" w:rsidRDefault="00490098" w:rsidP="000E3B89">
      <w:pPr>
        <w:pStyle w:val="ListParagraph"/>
        <w:ind w:left="142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Е</w:t>
            </w:r>
          </w:p>
        </w:tc>
        <w:tc>
          <w:tcPr>
            <w:tcW w:w="5284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  <w:r w:rsidRPr="00DF30E4">
              <w:rPr>
                <w:sz w:val="20"/>
                <w:szCs w:val="20"/>
              </w:rPr>
              <w:t xml:space="preserve">Блок </w:t>
            </w:r>
            <w:r w:rsidRPr="00DF30E4">
              <w:rPr>
                <w:sz w:val="20"/>
                <w:szCs w:val="20"/>
                <w:lang w:val="en-US"/>
              </w:rPr>
              <w:t>F</w:t>
            </w:r>
          </w:p>
        </w:tc>
      </w:tr>
    </w:tbl>
    <w:p w:rsidR="00490098" w:rsidRDefault="00490098" w:rsidP="000E3B89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FE6FCA"/>
    <w:p w:rsidR="00490098" w:rsidRDefault="00490098" w:rsidP="00CA58BB">
      <w:r w:rsidRPr="00CA58B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CA58BB">
        <w:t>Мною был изучена</w:t>
      </w:r>
      <w:r>
        <w:rPr>
          <w:sz w:val="28"/>
          <w:szCs w:val="28"/>
        </w:rPr>
        <w:t xml:space="preserve"> </w:t>
      </w:r>
      <w:r>
        <w:t xml:space="preserve"> работа алгоритма «Система двойников» как примера технологии распределения памяти.</w:t>
      </w:r>
    </w:p>
    <w:p w:rsidR="00490098" w:rsidRDefault="00490098" w:rsidP="00CA58BB"/>
    <w:p w:rsidR="00490098" w:rsidRDefault="00490098" w:rsidP="00CA58BB"/>
    <w:p w:rsidR="00490098" w:rsidRDefault="00490098" w:rsidP="00CA58BB"/>
    <w:p w:rsidR="00490098" w:rsidRDefault="00490098" w:rsidP="00CA58BB"/>
    <w:p w:rsidR="00490098" w:rsidRPr="00CA58BB" w:rsidRDefault="00490098" w:rsidP="00CA58BB">
      <w:pPr>
        <w:rPr>
          <w:sz w:val="28"/>
          <w:szCs w:val="28"/>
        </w:rPr>
      </w:pPr>
    </w:p>
    <w:p w:rsidR="00490098" w:rsidRPr="00CA58BB" w:rsidRDefault="00490098" w:rsidP="00FE6FCA">
      <w:pPr>
        <w:rPr>
          <w:b/>
          <w:sz w:val="28"/>
          <w:szCs w:val="28"/>
        </w:rPr>
      </w:pPr>
    </w:p>
    <w:p w:rsidR="00490098" w:rsidRPr="00BD4346" w:rsidRDefault="00490098" w:rsidP="00800133">
      <w:pPr>
        <w:ind w:left="360"/>
        <w:outlineLvl w:val="0"/>
        <w:rPr>
          <w:b/>
        </w:rPr>
      </w:pPr>
      <w:r w:rsidRPr="00BD4346">
        <w:rPr>
          <w:b/>
        </w:rPr>
        <w:t>Контрольные вопросы:</w:t>
      </w:r>
    </w:p>
    <w:p w:rsidR="00490098" w:rsidRDefault="00490098" w:rsidP="005E67BE">
      <w:pPr>
        <w:numPr>
          <w:ilvl w:val="0"/>
          <w:numId w:val="2"/>
        </w:numPr>
      </w:pPr>
      <w:r>
        <w:t>Каким требованиям должно удовлетворять управление памятью?</w:t>
      </w:r>
    </w:p>
    <w:p w:rsidR="00490098" w:rsidRDefault="00490098" w:rsidP="005E67BE">
      <w:pPr>
        <w:numPr>
          <w:ilvl w:val="0"/>
          <w:numId w:val="2"/>
        </w:numPr>
      </w:pPr>
      <w:r>
        <w:t>Почему желательно обеспечить возможность переноса процессов в памяти?</w:t>
      </w:r>
    </w:p>
    <w:p w:rsidR="00490098" w:rsidRDefault="00490098" w:rsidP="005E67BE">
      <w:pPr>
        <w:numPr>
          <w:ilvl w:val="0"/>
          <w:numId w:val="2"/>
        </w:numPr>
      </w:pPr>
      <w:r>
        <w:t>В чем состоит преимущество использование разделов разного размера при использовании схемы фиксированного распределения?</w:t>
      </w:r>
    </w:p>
    <w:p w:rsidR="00490098" w:rsidRDefault="00490098" w:rsidP="005E67BE">
      <w:pPr>
        <w:numPr>
          <w:ilvl w:val="0"/>
          <w:numId w:val="2"/>
        </w:numPr>
      </w:pPr>
      <w:r>
        <w:t>Какие алгоритмы размещения процесса в памяти при фиксированном распределении памяти вы знаете? В чем их отличия, преимущество и недостатки?</w:t>
      </w:r>
    </w:p>
    <w:p w:rsidR="00490098" w:rsidRDefault="00490098" w:rsidP="005E67BE">
      <w:pPr>
        <w:numPr>
          <w:ilvl w:val="0"/>
          <w:numId w:val="2"/>
        </w:numPr>
      </w:pPr>
      <w:r>
        <w:t>Какие алгоритмы размещения процесса в памяти при динамическом распределении памяти вы знаете? В чем их отличия, преимущество и недостатки?</w:t>
      </w:r>
    </w:p>
    <w:p w:rsidR="00490098" w:rsidRPr="00C03FD6" w:rsidRDefault="00490098" w:rsidP="005E67BE">
      <w:pPr>
        <w:numPr>
          <w:ilvl w:val="0"/>
          <w:numId w:val="2"/>
        </w:numPr>
      </w:pPr>
      <w:r>
        <w:t>В чем состоит отличие между внутренней и внешней фрагментацией?</w:t>
      </w:r>
    </w:p>
    <w:sectPr w:rsidR="00490098" w:rsidRPr="00C03FD6" w:rsidSect="00FE6FCA">
      <w:pgSz w:w="11906" w:h="16838"/>
      <w:pgMar w:top="567" w:right="70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702"/>
    <w:multiLevelType w:val="hybridMultilevel"/>
    <w:tmpl w:val="107CD56C"/>
    <w:lvl w:ilvl="0" w:tplc="AF40BC3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1430BCB"/>
    <w:multiLevelType w:val="hybridMultilevel"/>
    <w:tmpl w:val="F6AE129C"/>
    <w:lvl w:ilvl="0" w:tplc="0A9664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5275293"/>
    <w:multiLevelType w:val="hybridMultilevel"/>
    <w:tmpl w:val="3A0EB7E4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>
    <w:nsid w:val="088E6348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4">
    <w:nsid w:val="18955419"/>
    <w:multiLevelType w:val="hybridMultilevel"/>
    <w:tmpl w:val="514C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B93469"/>
    <w:multiLevelType w:val="hybridMultilevel"/>
    <w:tmpl w:val="BDFC26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7C32EB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8B29C5"/>
    <w:multiLevelType w:val="hybridMultilevel"/>
    <w:tmpl w:val="E7CE71D2"/>
    <w:lvl w:ilvl="0" w:tplc="BDE80D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C4F4A4C"/>
    <w:multiLevelType w:val="hybridMultilevel"/>
    <w:tmpl w:val="FA4847E0"/>
    <w:lvl w:ilvl="0" w:tplc="785A847C">
      <w:start w:val="51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E136D44"/>
    <w:multiLevelType w:val="hybridMultilevel"/>
    <w:tmpl w:val="8176EB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5C11D33"/>
    <w:multiLevelType w:val="hybridMultilevel"/>
    <w:tmpl w:val="A53C8952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1">
    <w:nsid w:val="5FD94BCF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16230EB"/>
    <w:multiLevelType w:val="hybridMultilevel"/>
    <w:tmpl w:val="9B3266DC"/>
    <w:lvl w:ilvl="0" w:tplc="9D9A9A5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3">
    <w:nsid w:val="659E2607"/>
    <w:multiLevelType w:val="hybridMultilevel"/>
    <w:tmpl w:val="839E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9CF006C"/>
    <w:multiLevelType w:val="hybridMultilevel"/>
    <w:tmpl w:val="9B3266DC"/>
    <w:lvl w:ilvl="0" w:tplc="9D9A9A5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5">
    <w:nsid w:val="6B1561B1"/>
    <w:multiLevelType w:val="hybridMultilevel"/>
    <w:tmpl w:val="41A00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931084"/>
    <w:multiLevelType w:val="hybridMultilevel"/>
    <w:tmpl w:val="AE987956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7">
    <w:nsid w:val="737C1A7F"/>
    <w:multiLevelType w:val="hybridMultilevel"/>
    <w:tmpl w:val="55BEB1FC"/>
    <w:lvl w:ilvl="0" w:tplc="A79ECBC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EF96A48"/>
    <w:multiLevelType w:val="hybridMultilevel"/>
    <w:tmpl w:val="40B6F0FC"/>
    <w:lvl w:ilvl="0" w:tplc="0EB0D01C">
      <w:start w:val="256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17"/>
  </w:num>
  <w:num w:numId="7">
    <w:abstractNumId w:val="13"/>
  </w:num>
  <w:num w:numId="8">
    <w:abstractNumId w:val="3"/>
  </w:num>
  <w:num w:numId="9">
    <w:abstractNumId w:val="8"/>
  </w:num>
  <w:num w:numId="10">
    <w:abstractNumId w:val="11"/>
  </w:num>
  <w:num w:numId="11">
    <w:abstractNumId w:val="18"/>
  </w:num>
  <w:num w:numId="12">
    <w:abstractNumId w:val="6"/>
  </w:num>
  <w:num w:numId="13">
    <w:abstractNumId w:val="0"/>
  </w:num>
  <w:num w:numId="14">
    <w:abstractNumId w:val="2"/>
  </w:num>
  <w:num w:numId="15">
    <w:abstractNumId w:val="16"/>
  </w:num>
  <w:num w:numId="16">
    <w:abstractNumId w:val="4"/>
  </w:num>
  <w:num w:numId="17">
    <w:abstractNumId w:val="10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0E00"/>
    <w:rsid w:val="000A0ACC"/>
    <w:rsid w:val="000E3B89"/>
    <w:rsid w:val="001250C4"/>
    <w:rsid w:val="00157139"/>
    <w:rsid w:val="002116E8"/>
    <w:rsid w:val="00410F11"/>
    <w:rsid w:val="00490098"/>
    <w:rsid w:val="00506AE6"/>
    <w:rsid w:val="005D3475"/>
    <w:rsid w:val="005E67BE"/>
    <w:rsid w:val="00606934"/>
    <w:rsid w:val="0069343B"/>
    <w:rsid w:val="006C6F6B"/>
    <w:rsid w:val="006E0168"/>
    <w:rsid w:val="006E793D"/>
    <w:rsid w:val="007555EB"/>
    <w:rsid w:val="00773B86"/>
    <w:rsid w:val="00785697"/>
    <w:rsid w:val="007942A7"/>
    <w:rsid w:val="007C1FDF"/>
    <w:rsid w:val="007D0233"/>
    <w:rsid w:val="00800133"/>
    <w:rsid w:val="0082626D"/>
    <w:rsid w:val="00884760"/>
    <w:rsid w:val="00953D97"/>
    <w:rsid w:val="009615FA"/>
    <w:rsid w:val="009A0CCF"/>
    <w:rsid w:val="009B7F48"/>
    <w:rsid w:val="00A556E3"/>
    <w:rsid w:val="00A80EC2"/>
    <w:rsid w:val="00B42833"/>
    <w:rsid w:val="00BD4346"/>
    <w:rsid w:val="00BF0E00"/>
    <w:rsid w:val="00C03FD6"/>
    <w:rsid w:val="00C17A20"/>
    <w:rsid w:val="00CA58BB"/>
    <w:rsid w:val="00D5005A"/>
    <w:rsid w:val="00DF30E4"/>
    <w:rsid w:val="00E12ED7"/>
    <w:rsid w:val="00E173F5"/>
    <w:rsid w:val="00E424F0"/>
    <w:rsid w:val="00E71AAD"/>
    <w:rsid w:val="00E84105"/>
    <w:rsid w:val="00EF5D05"/>
    <w:rsid w:val="00F00335"/>
    <w:rsid w:val="00F238B0"/>
    <w:rsid w:val="00FD6C36"/>
    <w:rsid w:val="00FE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6E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3FD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71A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AA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693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343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8001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71B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6</Pages>
  <Words>836</Words>
  <Characters>4769</Characters>
  <Application>Microsoft Office Outlook</Application>
  <DocSecurity>0</DocSecurity>
  <Lines>0</Lines>
  <Paragraphs>0</Paragraphs>
  <ScaleCrop>false</ScaleCrop>
  <Company>Segrys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памятью</dc:title>
  <dc:subject/>
  <dc:creator>Vanger</dc:creator>
  <cp:keywords/>
  <dc:description/>
  <cp:lastModifiedBy>Владелец</cp:lastModifiedBy>
  <cp:revision>6</cp:revision>
  <cp:lastPrinted>2011-03-21T06:06:00Z</cp:lastPrinted>
  <dcterms:created xsi:type="dcterms:W3CDTF">2017-04-22T12:07:00Z</dcterms:created>
  <dcterms:modified xsi:type="dcterms:W3CDTF">2018-03-29T20:52:00Z</dcterms:modified>
</cp:coreProperties>
</file>